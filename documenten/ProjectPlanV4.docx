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93" w:rsidRPr="001F37E1" w:rsidRDefault="005E38BF" w:rsidP="00906393">
      <w:pPr>
        <w:pStyle w:val="Ondertitel"/>
      </w:pPr>
      <w:sdt>
        <w:sdtPr>
          <w:alias w:val="Versie:"/>
          <w:tag w:val="Versie:"/>
          <w:id w:val="-388120297"/>
          <w:placeholder>
            <w:docPart w:val="552F2FD25AC94DE99F37E93C4635E855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nl-NL"/>
            </w:rPr>
            <w:t>Versie</w:t>
          </w:r>
        </w:sdtContent>
      </w:sdt>
      <w:r w:rsidR="00906393" w:rsidRPr="001F37E1">
        <w:rPr>
          <w:lang w:bidi="nl-NL"/>
        </w:rPr>
        <w:t xml:space="preserve"> </w:t>
      </w:r>
      <w:r w:rsidR="000A12E8">
        <w:t>4</w:t>
      </w:r>
    </w:p>
    <w:sdt>
      <w:sdtPr>
        <w:alias w:val="Voer datum in:"/>
        <w:tag w:val="Voer datum in:"/>
        <w:id w:val="-2072651219"/>
        <w:placeholder>
          <w:docPart w:val="531630D9040A4646BF648E95510CE37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1F37E1" w:rsidRDefault="000440B9" w:rsidP="00906393">
          <w:pPr>
            <w:pStyle w:val="Ondertitel"/>
          </w:pPr>
          <w:r>
            <w:t>1</w:t>
          </w:r>
          <w:r w:rsidR="000A12E8">
            <w:t>9</w:t>
          </w:r>
          <w:r>
            <w:t>-11-2018</w:t>
          </w:r>
        </w:p>
      </w:sdtContent>
    </w:sdt>
    <w:p w:rsidR="00906393" w:rsidRPr="001F37E1" w:rsidRDefault="00794A77" w:rsidP="00906393">
      <w:pPr>
        <w:pStyle w:val="Logo"/>
      </w:pPr>
      <w:r>
        <w:rPr>
          <w:noProof/>
          <w14:ligatures w14:val="none"/>
        </w:rPr>
        <w:drawing>
          <wp:inline distT="0" distB="0" distL="0" distR="0">
            <wp:extent cx="1934210" cy="1934210"/>
            <wp:effectExtent l="0" t="0" r="889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DesignDestiny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Voer titel in:"/>
        <w:tag w:val="Voer titel in:"/>
        <w:id w:val="1212537942"/>
        <w:placeholder>
          <w:docPart w:val="6C460BE6C4EB473581DE00FB9EE9D16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F37E1" w:rsidRDefault="000440B9" w:rsidP="00906393">
          <w:pPr>
            <w:pStyle w:val="Titel"/>
          </w:pPr>
          <w:r>
            <w:t>PROJECT PLAN</w:t>
          </w:r>
        </w:p>
      </w:sdtContent>
    </w:sdt>
    <w:sdt>
      <w:sdtPr>
        <w:alias w:val="Voer subtitel in:"/>
        <w:tag w:val="Voer subtitel in:"/>
        <w:id w:val="-450009744"/>
        <w:placeholder>
          <w:docPart w:val="5C8DB2A54BBB449E9C61063CC53BAD1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1F37E1" w:rsidRDefault="000440B9" w:rsidP="00906393">
          <w:pPr>
            <w:pStyle w:val="Ondertitel"/>
          </w:pPr>
          <w:r>
            <w:t>Bed &amp; breakfast</w:t>
          </w:r>
        </w:p>
      </w:sdtContent>
    </w:sdt>
    <w:p w:rsidR="00906393" w:rsidRPr="001F37E1" w:rsidRDefault="005E38BF" w:rsidP="00906393">
      <w:pPr>
        <w:pStyle w:val="Contactgegevens"/>
      </w:pPr>
      <w:sdt>
        <w:sdtPr>
          <w:alias w:val="Uitgereikt door:"/>
          <w:tag w:val="Uitgereikt door:"/>
          <w:id w:val="345457498"/>
          <w:placeholder>
            <w:docPart w:val="CB42A0ADA1FF416EACAD7170C9F73F03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nl-NL"/>
            </w:rPr>
            <w:t>Uitgereikt door</w:t>
          </w:r>
        </w:sdtContent>
      </w:sdt>
      <w:r w:rsidR="00906393" w:rsidRPr="001F37E1">
        <w:rPr>
          <w:lang w:bidi="nl-NL"/>
        </w:rPr>
        <w:t xml:space="preserve">: </w:t>
      </w:r>
      <w:sdt>
        <w:sdtPr>
          <w:alias w:val="Voer uw naam in:"/>
          <w:tag w:val="Voer uw naam in:"/>
          <w:id w:val="309291052"/>
          <w:placeholder>
            <w:docPart w:val="436F783984814BA7A5E4AE2A6558243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440B9">
            <w:t>Diego de Beer</w:t>
          </w:r>
        </w:sdtContent>
      </w:sdt>
    </w:p>
    <w:p w:rsidR="00906393" w:rsidRPr="00107C65" w:rsidRDefault="005E38BF" w:rsidP="00906393">
      <w:pPr>
        <w:pStyle w:val="Contactgegevens"/>
        <w:rPr>
          <w:lang w:val="en-US"/>
        </w:rPr>
      </w:pPr>
      <w:sdt>
        <w:sdtPr>
          <w:rPr>
            <w:lang w:val="en-US"/>
          </w:rPr>
          <w:alias w:val="Voer bedrijfsnaam in:"/>
          <w:tag w:val="Voer bedrijfsnaam in:"/>
          <w:id w:val="733736139"/>
          <w:placeholder>
            <w:docPart w:val="5EB5DEAA3A3B4956B7298E92DF53138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0440B9" w:rsidRPr="00107C65">
            <w:rPr>
              <w:lang w:val="en-US"/>
            </w:rPr>
            <w:t>design destiny</w:t>
          </w:r>
        </w:sdtContent>
      </w:sdt>
    </w:p>
    <w:p w:rsidR="00906393" w:rsidRPr="00107C65" w:rsidRDefault="005E38BF" w:rsidP="00906393">
      <w:pPr>
        <w:pStyle w:val="Contactgegevens"/>
        <w:rPr>
          <w:lang w:val="en-US"/>
        </w:rPr>
      </w:pPr>
      <w:sdt>
        <w:sdtPr>
          <w:rPr>
            <w:lang w:val="en-US"/>
          </w:rPr>
          <w:alias w:val="Voer bedrijfsadres in:"/>
          <w:tag w:val="Voer bedrijfsadres in:"/>
          <w:id w:val="-1515219664"/>
          <w:placeholder>
            <w:docPart w:val="356C3A7F8FAB4481B11D213636D7D682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07C65" w:rsidRPr="00107C65">
            <w:rPr>
              <w:lang w:val="en-US"/>
            </w:rPr>
            <w:t>N</w:t>
          </w:r>
          <w:r w:rsidR="00107C65">
            <w:rPr>
              <w:lang w:val="en-US"/>
            </w:rPr>
            <w:t>ova</w:t>
          </w:r>
        </w:sdtContent>
      </w:sdt>
    </w:p>
    <w:sdt>
      <w:sdtPr>
        <w:rPr>
          <w:lang w:val="en-US"/>
        </w:rPr>
        <w:alias w:val="Titel:"/>
        <w:tag w:val="Titel:"/>
        <w:id w:val="135919152"/>
        <w:placeholder>
          <w:docPart w:val="C1D28C71EF604F1AA00CAD0F71CF2E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07C65" w:rsidRDefault="000440B9" w:rsidP="00906393">
          <w:pPr>
            <w:pStyle w:val="Kop1"/>
            <w:rPr>
              <w:lang w:val="en-US"/>
            </w:rPr>
          </w:pPr>
          <w:r w:rsidRPr="00107C65">
            <w:rPr>
              <w:lang w:val="en-US"/>
            </w:rPr>
            <w:t>PROJECT PLAN</w:t>
          </w:r>
        </w:p>
      </w:sdtContent>
    </w:sdt>
    <w:p w:rsidR="00906393" w:rsidRPr="00906393" w:rsidRDefault="005E38BF" w:rsidP="00906393">
      <w:pPr>
        <w:pStyle w:val="Kop2"/>
      </w:pPr>
      <w:sdt>
        <w:sdtPr>
          <w:alias w:val="Ontwikkel een plan:"/>
          <w:tag w:val="Ontwikkel een plan:"/>
          <w:id w:val="-1998408794"/>
          <w:placeholder>
            <w:docPart w:val="B8A42851E1B644FC8638C373A089F89C"/>
          </w:placeholder>
          <w:temporary/>
          <w:showingPlcHdr/>
          <w15:appearance w15:val="hidden"/>
        </w:sdtPr>
        <w:sdtEndPr/>
        <w:sdtContent>
          <w:r w:rsidR="00906393" w:rsidRPr="00906393">
            <w:rPr>
              <w:lang w:bidi="nl-NL"/>
            </w:rPr>
            <w:t>Ontwikkel een plan</w:t>
          </w:r>
        </w:sdtContent>
      </w:sdt>
    </w:p>
    <w:p w:rsidR="00906393" w:rsidRPr="00906393" w:rsidRDefault="005E38BF" w:rsidP="00906393">
      <w:pPr>
        <w:pStyle w:val="Kop3"/>
      </w:pPr>
      <w:sdt>
        <w:sdtPr>
          <w:alias w:val="Missie en doelen:"/>
          <w:tag w:val="Missie en doelen:"/>
          <w:id w:val="647332933"/>
          <w:placeholder>
            <w:docPart w:val="C88C82A643E347EE85516271A9C11E4C"/>
          </w:placeholder>
          <w:temporary/>
          <w:showingPlcHdr/>
          <w15:appearance w15:val="hidden"/>
        </w:sdtPr>
        <w:sdtEndPr/>
        <w:sdtContent>
          <w:r w:rsidR="00906393" w:rsidRPr="00906393">
            <w:rPr>
              <w:lang w:bidi="nl-NL"/>
            </w:rPr>
            <w:t>Missie en doelen</w:t>
          </w:r>
        </w:sdtContent>
      </w:sdt>
    </w:p>
    <w:p w:rsidR="00906393" w:rsidRPr="001F37E1" w:rsidRDefault="000440B9" w:rsidP="00906393">
      <w:r>
        <w:t xml:space="preserve">Onze missie is om een website te bouwen voor Bed &amp; breakfast zodat zij zich online beter kunne profileren met de volgende doelen </w:t>
      </w:r>
    </w:p>
    <w:p w:rsidR="00906393" w:rsidRDefault="000440B9" w:rsidP="00906393">
      <w:pPr>
        <w:pStyle w:val="Kop3"/>
      </w:pPr>
      <w:r>
        <w:t>Doelen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vraag voor consumenten"/>
      </w:tblPr>
      <w:tblGrid>
        <w:gridCol w:w="526"/>
        <w:gridCol w:w="8500"/>
      </w:tblGrid>
      <w:tr w:rsidR="00906393" w:rsidTr="00AB0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0440B9" w:rsidP="00AB04B3">
            <w:r>
              <w:t>Nr.</w:t>
            </w:r>
          </w:p>
        </w:tc>
        <w:tc>
          <w:tcPr>
            <w:tcW w:w="8500" w:type="dxa"/>
          </w:tcPr>
          <w:p w:rsidR="00906393" w:rsidRDefault="000440B9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B04B3" w:rsidTr="00AB0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AB04B3" w:rsidRDefault="00AB04B3" w:rsidP="00AB04B3">
            <w:pPr>
              <w:pStyle w:val="Lijstnummering"/>
            </w:pPr>
          </w:p>
        </w:tc>
        <w:tc>
          <w:tcPr>
            <w:tcW w:w="8500" w:type="dxa"/>
          </w:tcPr>
          <w:p w:rsidR="00AB04B3" w:rsidRDefault="00AB04B3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Rekentool om tarieven te berekenen</w:t>
            </w:r>
            <w:r w:rsidR="006A54F7">
              <w:t>.</w:t>
            </w:r>
          </w:p>
        </w:tc>
      </w:tr>
      <w:tr w:rsidR="00AB04B3" w:rsidTr="00AB0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AB04B3" w:rsidRDefault="00AB04B3" w:rsidP="00AB04B3">
            <w:pPr>
              <w:pStyle w:val="Lijstnummering"/>
            </w:pPr>
          </w:p>
        </w:tc>
        <w:tc>
          <w:tcPr>
            <w:tcW w:w="8500" w:type="dxa"/>
          </w:tcPr>
          <w:p w:rsidR="00AB04B3" w:rsidRDefault="00AB04B3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informatie verschaffen</w:t>
            </w:r>
            <w:r w:rsidR="006A54F7">
              <w:t>.</w:t>
            </w:r>
          </w:p>
        </w:tc>
      </w:tr>
      <w:tr w:rsidR="00AB04B3" w:rsidTr="00AB0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AB04B3" w:rsidRDefault="00AB04B3" w:rsidP="00AB04B3">
            <w:pPr>
              <w:pStyle w:val="Lijstnummering"/>
            </w:pPr>
          </w:p>
        </w:tc>
        <w:tc>
          <w:tcPr>
            <w:tcW w:w="8500" w:type="dxa"/>
          </w:tcPr>
          <w:p w:rsidR="00AB04B3" w:rsidRDefault="00AB04B3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Duidelijk maken wat B&amp;B aanbiedt met welke prijzen</w:t>
            </w:r>
            <w:r w:rsidR="006A54F7">
              <w:t>.</w:t>
            </w:r>
          </w:p>
        </w:tc>
      </w:tr>
      <w:tr w:rsidR="00AB04B3" w:rsidTr="00AB0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AB04B3" w:rsidRDefault="00AB04B3" w:rsidP="00AB04B3">
            <w:pPr>
              <w:pStyle w:val="Lijstnummering"/>
            </w:pPr>
          </w:p>
        </w:tc>
        <w:tc>
          <w:tcPr>
            <w:tcW w:w="8500" w:type="dxa"/>
          </w:tcPr>
          <w:p w:rsidR="00AB04B3" w:rsidRDefault="00AB04B3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Reserveren via de site mogelijk maken</w:t>
            </w:r>
            <w:r w:rsidR="006A54F7">
              <w:t>.</w:t>
            </w:r>
          </w:p>
        </w:tc>
      </w:tr>
      <w:tr w:rsidR="00AB04B3" w:rsidTr="00AB0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AB04B3" w:rsidRDefault="00AB04B3" w:rsidP="00AB04B3">
            <w:pPr>
              <w:pStyle w:val="Lijstnummering"/>
            </w:pPr>
          </w:p>
        </w:tc>
        <w:tc>
          <w:tcPr>
            <w:tcW w:w="8500" w:type="dxa"/>
          </w:tcPr>
          <w:p w:rsidR="00AB04B3" w:rsidRDefault="00EA3F6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  <w:r w:rsidR="00AB04B3">
              <w:t>21-11-2018 klaar zijn</w:t>
            </w:r>
            <w:r w:rsidR="006A54F7">
              <w:t>.</w:t>
            </w:r>
          </w:p>
        </w:tc>
      </w:tr>
    </w:tbl>
    <w:p w:rsidR="00906393" w:rsidRDefault="00794A77" w:rsidP="00906393">
      <w:pPr>
        <w:pStyle w:val="Kop3"/>
      </w:pPr>
      <w:r>
        <w:t>Rollen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publiek en markt"/>
      </w:tblPr>
      <w:tblGrid>
        <w:gridCol w:w="2455"/>
        <w:gridCol w:w="5310"/>
        <w:gridCol w:w="1261"/>
      </w:tblGrid>
      <w:tr w:rsidR="002F76D4" w:rsidRPr="00B53AF1" w:rsidTr="0004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2F76D4" w:rsidRPr="00045499" w:rsidRDefault="002F76D4" w:rsidP="00AB04B3">
            <w:pPr>
              <w:rPr>
                <w:rFonts w:cstheme="majorHAnsi"/>
              </w:rPr>
            </w:pPr>
            <w:r w:rsidRPr="00045499">
              <w:rPr>
                <w:rFonts w:cstheme="majorHAnsi"/>
              </w:rPr>
              <w:t>Rol</w:t>
            </w:r>
          </w:p>
        </w:tc>
        <w:tc>
          <w:tcPr>
            <w:tcW w:w="5580" w:type="dxa"/>
          </w:tcPr>
          <w:p w:rsidR="002F76D4" w:rsidRPr="00045499" w:rsidRDefault="002F76D4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045499">
              <w:rPr>
                <w:rFonts w:cstheme="majorHAnsi"/>
              </w:rPr>
              <w:t>Beschrijving</w:t>
            </w:r>
          </w:p>
        </w:tc>
        <w:tc>
          <w:tcPr>
            <w:tcW w:w="1319" w:type="dxa"/>
          </w:tcPr>
          <w:p w:rsidR="002F76D4" w:rsidRPr="00045499" w:rsidRDefault="002F76D4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045499">
              <w:rPr>
                <w:rFonts w:cstheme="majorHAnsi"/>
              </w:rPr>
              <w:t>Lid</w:t>
            </w:r>
          </w:p>
        </w:tc>
      </w:tr>
      <w:tr w:rsidR="002F76D4" w:rsidRPr="00B53AF1" w:rsidTr="0004549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2F76D4" w:rsidRPr="00045499" w:rsidRDefault="002F76D4" w:rsidP="00794A77">
            <w:pPr>
              <w:pStyle w:val="Lijstnummering"/>
              <w:numPr>
                <w:ilvl w:val="0"/>
                <w:numId w:val="0"/>
              </w:numPr>
              <w:ind w:left="72"/>
              <w:jc w:val="both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Projectleider</w:t>
            </w:r>
          </w:p>
        </w:tc>
        <w:tc>
          <w:tcPr>
            <w:tcW w:w="5580" w:type="dxa"/>
          </w:tcPr>
          <w:p w:rsidR="002F76D4" w:rsidRPr="00045499" w:rsidRDefault="002F76D4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</w:rPr>
              <w:t>Leidinggeven.</w:t>
            </w:r>
            <w:r w:rsidRPr="00045499">
              <w:rPr>
                <w:rFonts w:cstheme="minorHAnsi"/>
              </w:rPr>
              <w:br/>
            </w:r>
          </w:p>
        </w:tc>
        <w:tc>
          <w:tcPr>
            <w:tcW w:w="1319" w:type="dxa"/>
          </w:tcPr>
          <w:p w:rsidR="002F76D4" w:rsidRPr="00045499" w:rsidRDefault="000454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</w:rPr>
              <w:t>Diego</w:t>
            </w:r>
          </w:p>
        </w:tc>
      </w:tr>
      <w:tr w:rsidR="002F76D4" w:rsidRPr="00B53AF1" w:rsidTr="0004549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2F76D4" w:rsidRPr="00045499" w:rsidRDefault="002F76D4" w:rsidP="00794A77">
            <w:pPr>
              <w:pStyle w:val="Lijstnummering"/>
              <w:numPr>
                <w:ilvl w:val="0"/>
                <w:numId w:val="0"/>
              </w:numPr>
              <w:ind w:left="360" w:hanging="288"/>
              <w:jc w:val="both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</w:rPr>
              <w:t>Notulist</w:t>
            </w:r>
          </w:p>
        </w:tc>
        <w:tc>
          <w:tcPr>
            <w:tcW w:w="5580" w:type="dxa"/>
          </w:tcPr>
          <w:p w:rsidR="002F76D4" w:rsidRPr="00045499" w:rsidRDefault="002F76D4" w:rsidP="00794A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  <w:sz w:val="24"/>
                <w:szCs w:val="24"/>
              </w:rPr>
              <w:t>Behoud contact met de opdrachtgever en schrijft de benodigde Documenten.</w:t>
            </w:r>
            <w:r w:rsidR="00045499"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2F76D4" w:rsidRPr="00045499" w:rsidRDefault="00045499" w:rsidP="00794A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Diego</w:t>
            </w:r>
          </w:p>
        </w:tc>
      </w:tr>
      <w:tr w:rsidR="002F76D4" w:rsidRPr="00B53AF1" w:rsidTr="0004549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2F76D4" w:rsidRPr="00045499" w:rsidRDefault="002F76D4" w:rsidP="00794A77">
            <w:pPr>
              <w:pStyle w:val="Lijstnummering"/>
              <w:numPr>
                <w:ilvl w:val="0"/>
                <w:numId w:val="0"/>
              </w:numPr>
              <w:ind w:left="360" w:hanging="288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Designer</w:t>
            </w:r>
          </w:p>
        </w:tc>
        <w:tc>
          <w:tcPr>
            <w:tcW w:w="5580" w:type="dxa"/>
          </w:tcPr>
          <w:p w:rsidR="002F76D4" w:rsidRPr="00045499" w:rsidRDefault="002F76D4" w:rsidP="008978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5499">
              <w:rPr>
                <w:rFonts w:cstheme="minorHAnsi"/>
                <w:sz w:val="24"/>
                <w:szCs w:val="24"/>
              </w:rPr>
              <w:t xml:space="preserve">Ontwerpen van de website en </w:t>
            </w:r>
            <w:proofErr w:type="gramStart"/>
            <w:r w:rsidRPr="00045499">
              <w:rPr>
                <w:rFonts w:cstheme="minorHAnsi"/>
                <w:sz w:val="24"/>
                <w:szCs w:val="24"/>
              </w:rPr>
              <w:t>de</w:t>
            </w:r>
            <w:proofErr w:type="gramEnd"/>
            <w:r w:rsidRPr="00045499">
              <w:rPr>
                <w:rFonts w:cstheme="minorHAnsi"/>
                <w:sz w:val="24"/>
                <w:szCs w:val="24"/>
              </w:rPr>
              <w:t xml:space="preserve"> front-end van de applicatie.</w:t>
            </w:r>
            <w:r w:rsidR="00045499"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2F76D4" w:rsidRPr="00045499" w:rsidRDefault="00045499" w:rsidP="008978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Patrick</w:t>
            </w:r>
            <w:r w:rsidRPr="00045499">
              <w:rPr>
                <w:rFonts w:cstheme="minorHAnsi"/>
                <w:sz w:val="24"/>
                <w:szCs w:val="24"/>
              </w:rPr>
              <w:br/>
              <w:t>Rick</w:t>
            </w:r>
          </w:p>
        </w:tc>
      </w:tr>
      <w:tr w:rsidR="002F76D4" w:rsidRPr="00B53AF1" w:rsidTr="0004549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2F76D4" w:rsidRPr="00045499" w:rsidRDefault="002F76D4" w:rsidP="008978AE">
            <w:pPr>
              <w:pStyle w:val="Lijstnummering"/>
              <w:numPr>
                <w:ilvl w:val="0"/>
                <w:numId w:val="0"/>
              </w:numPr>
              <w:ind w:left="360" w:hanging="288"/>
              <w:rPr>
                <w:rFonts w:asciiTheme="majorHAnsi" w:hAnsiTheme="majorHAnsi" w:cstheme="majorHAnsi"/>
              </w:rPr>
            </w:pPr>
            <w:r w:rsidRPr="00045499">
              <w:rPr>
                <w:rFonts w:asciiTheme="majorHAnsi" w:hAnsiTheme="majorHAnsi" w:cstheme="majorHAnsi"/>
                <w:sz w:val="24"/>
                <w:szCs w:val="24"/>
              </w:rPr>
              <w:t>Programmeur</w:t>
            </w:r>
          </w:p>
        </w:tc>
        <w:tc>
          <w:tcPr>
            <w:tcW w:w="5580" w:type="dxa"/>
          </w:tcPr>
          <w:p w:rsidR="002F76D4" w:rsidRPr="00045499" w:rsidRDefault="002F76D4" w:rsidP="008978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 xml:space="preserve">Programmeren van de website en de Front- en backend van een applicatie. </w:t>
            </w:r>
            <w:r w:rsidR="00045499" w:rsidRPr="00045499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319" w:type="dxa"/>
          </w:tcPr>
          <w:p w:rsidR="002F76D4" w:rsidRPr="00045499" w:rsidRDefault="00045499" w:rsidP="008978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45499">
              <w:rPr>
                <w:rFonts w:cstheme="minorHAnsi"/>
                <w:sz w:val="24"/>
                <w:szCs w:val="24"/>
              </w:rPr>
              <w:t>Patrick</w:t>
            </w:r>
            <w:r w:rsidRPr="00045499">
              <w:rPr>
                <w:rFonts w:cstheme="minorHAnsi"/>
                <w:sz w:val="24"/>
                <w:szCs w:val="24"/>
              </w:rPr>
              <w:br/>
              <w:t>Rick</w:t>
            </w:r>
          </w:p>
        </w:tc>
      </w:tr>
    </w:tbl>
    <w:p w:rsidR="00906393" w:rsidRDefault="00327447" w:rsidP="00906393">
      <w:pPr>
        <w:pStyle w:val="Kop3"/>
      </w:pPr>
      <w:r>
        <w:t>Op te leveren producten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vragen om doelpubliek nauwkeurig vast te stellen"/>
      </w:tblPr>
      <w:tblGrid>
        <w:gridCol w:w="2694"/>
        <w:gridCol w:w="6332"/>
      </w:tblGrid>
      <w:tr w:rsidR="00906393" w:rsidRPr="00B53AF1" w:rsidTr="0032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AB04B3">
            <w:r>
              <w:t>Product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906393" w:rsidRPr="00B53AF1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327447">
            <w:pPr>
              <w:pStyle w:val="Lijstnummering"/>
              <w:numPr>
                <w:ilvl w:val="0"/>
                <w:numId w:val="0"/>
              </w:numPr>
              <w:ind w:left="72"/>
            </w:pPr>
            <w:r>
              <w:t>Logo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logo voor B&amp;B.</w:t>
            </w:r>
          </w:p>
        </w:tc>
      </w:tr>
      <w:tr w:rsidR="00906393" w:rsidRPr="00B53AF1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327447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Hope page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met algemene informatie.</w:t>
            </w:r>
          </w:p>
        </w:tc>
      </w:tr>
      <w:tr w:rsidR="00906393" w:rsidRPr="00B53AF1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327447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Reserveren page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om te reserveren.</w:t>
            </w:r>
          </w:p>
        </w:tc>
      </w:tr>
      <w:tr w:rsidR="00906393" w:rsidRPr="00B53AF1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327447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Website: Contact page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webpagina met contact informatie.</w:t>
            </w:r>
          </w:p>
        </w:tc>
      </w:tr>
      <w:tr w:rsidR="00906393" w:rsidRPr="00B53AF1" w:rsidTr="003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06393" w:rsidRPr="00B53AF1" w:rsidRDefault="00327447" w:rsidP="00327447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Rekentool</w:t>
            </w:r>
          </w:p>
        </w:tc>
        <w:tc>
          <w:tcPr>
            <w:tcW w:w="6332" w:type="dxa"/>
          </w:tcPr>
          <w:p w:rsidR="00906393" w:rsidRPr="00B53AF1" w:rsidRDefault="00327447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rekentool om de tarieven te berekenen.</w:t>
            </w:r>
          </w:p>
        </w:tc>
      </w:tr>
    </w:tbl>
    <w:p w:rsidR="00906393" w:rsidRPr="001F37E1" w:rsidRDefault="005E38BF" w:rsidP="00906393">
      <w:pPr>
        <w:pStyle w:val="Kop2"/>
      </w:pPr>
      <w:sdt>
        <w:sdtPr>
          <w:alias w:val="Test het plan:"/>
          <w:tag w:val="Test het plan:"/>
          <w:id w:val="-110446811"/>
          <w:placeholder>
            <w:docPart w:val="77EE58C5953443AF82DA9AAF8755D453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nl-NL"/>
            </w:rPr>
            <w:t>Test het plan</w:t>
          </w:r>
        </w:sdtContent>
      </w:sdt>
    </w:p>
    <w:p w:rsidR="00906393" w:rsidRDefault="00036DCC" w:rsidP="00906393">
      <w:pPr>
        <w:pStyle w:val="Kop3"/>
      </w:pPr>
      <w:r>
        <w:t>Eisen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waarnemingen van consumenten"/>
      </w:tblPr>
      <w:tblGrid>
        <w:gridCol w:w="526"/>
        <w:gridCol w:w="8500"/>
      </w:tblGrid>
      <w:tr w:rsidR="00906393" w:rsidTr="00F95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5E38BF" w:rsidP="00AB04B3">
            <w:sdt>
              <w:sdtPr>
                <w:alias w:val="Nr.:"/>
                <w:tag w:val="Nr.:"/>
                <w:id w:val="-1767840333"/>
                <w:placeholder>
                  <w:docPart w:val="26E793FE23464E32998D5FBD6C4458F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nl-NL"/>
                  </w:rPr>
                  <w:t>Nr.</w:t>
                </w:r>
              </w:sdtContent>
            </w:sdt>
          </w:p>
        </w:tc>
        <w:tc>
          <w:tcPr>
            <w:tcW w:w="8500" w:type="dxa"/>
          </w:tcPr>
          <w:p w:rsidR="00906393" w:rsidRDefault="00036DCC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C1032B" w:rsidRDefault="00906393" w:rsidP="00906393">
            <w:pPr>
              <w:pStyle w:val="Lijstnummering"/>
              <w:numPr>
                <w:ilvl w:val="0"/>
                <w:numId w:val="13"/>
              </w:numPr>
            </w:pPr>
          </w:p>
        </w:tc>
        <w:tc>
          <w:tcPr>
            <w:tcW w:w="8500" w:type="dxa"/>
          </w:tcPr>
          <w:p w:rsidR="00906393" w:rsidRDefault="00036DCC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website die duidelijk aangeeft wie B&amp;B zijn en wat zij doen.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Lijstnummering"/>
            </w:pPr>
          </w:p>
        </w:tc>
        <w:tc>
          <w:tcPr>
            <w:tcW w:w="8500" w:type="dxa"/>
          </w:tcPr>
          <w:p w:rsidR="00906393" w:rsidRDefault="00036DCC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rekentool waarmee tarieven berekend kunnen worden.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Lijstnummering"/>
            </w:pPr>
          </w:p>
        </w:tc>
        <w:tc>
          <w:tcPr>
            <w:tcW w:w="8500" w:type="dxa"/>
          </w:tcPr>
          <w:p w:rsidR="00906393" w:rsidRDefault="00036DCC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reservering kunnen plaatse</w:t>
            </w:r>
            <w:r w:rsidR="0008335B">
              <w:t>n</w:t>
            </w:r>
            <w:r>
              <w:t xml:space="preserve"> d.m.v. de rekentool</w:t>
            </w:r>
            <w:r w:rsidR="0008335B">
              <w:t>.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Lijstnummering"/>
            </w:pPr>
          </w:p>
        </w:tc>
        <w:tc>
          <w:tcPr>
            <w:tcW w:w="8500" w:type="dxa"/>
          </w:tcPr>
          <w:p w:rsidR="00906393" w:rsidRDefault="0008335B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Lichte, zachte kleuren op de opgeleverde producten.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906393" w:rsidP="00906393">
            <w:pPr>
              <w:pStyle w:val="Lijstnummering"/>
            </w:pPr>
          </w:p>
        </w:tc>
        <w:tc>
          <w:tcPr>
            <w:tcW w:w="8500" w:type="dxa"/>
          </w:tcPr>
          <w:p w:rsidR="00906393" w:rsidRDefault="0008335B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website moet voorzien zijn van foto’s van de kamers van B&amp;B.</w:t>
            </w:r>
          </w:p>
        </w:tc>
      </w:tr>
      <w:tr w:rsidR="0008335B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08335B" w:rsidRDefault="0008335B" w:rsidP="00906393">
            <w:pPr>
              <w:pStyle w:val="Lijstnummering"/>
            </w:pPr>
          </w:p>
        </w:tc>
        <w:tc>
          <w:tcPr>
            <w:tcW w:w="8500" w:type="dxa"/>
          </w:tcPr>
          <w:p w:rsidR="0008335B" w:rsidRDefault="0008335B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website duidelijk maken hoe B&amp;B bereikbaar zijn.</w:t>
            </w:r>
          </w:p>
        </w:tc>
      </w:tr>
      <w:tr w:rsidR="0008335B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08335B" w:rsidRDefault="0008335B" w:rsidP="00906393">
            <w:pPr>
              <w:pStyle w:val="Lijstnummering"/>
            </w:pPr>
          </w:p>
        </w:tc>
        <w:tc>
          <w:tcPr>
            <w:tcW w:w="8500" w:type="dxa"/>
          </w:tcPr>
          <w:p w:rsidR="0008335B" w:rsidRDefault="0008335B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Alles moet op 21-11-2018 klaar opgeleverd worden.</w:t>
            </w:r>
          </w:p>
        </w:tc>
      </w:tr>
    </w:tbl>
    <w:p w:rsidR="00906393" w:rsidRDefault="00F955A5" w:rsidP="00906393">
      <w:pPr>
        <w:pStyle w:val="Kop3"/>
      </w:pPr>
      <w:r>
        <w:t>Sprintplanning</w:t>
      </w:r>
    </w:p>
    <w:tbl>
      <w:tblPr>
        <w:tblStyle w:val="Geenranden"/>
        <w:tblW w:w="5000" w:type="pct"/>
        <w:tblLayout w:type="fixed"/>
        <w:tblLook w:val="04A0" w:firstRow="1" w:lastRow="0" w:firstColumn="1" w:lastColumn="0" w:noHBand="0" w:noVBand="1"/>
        <w:tblDescription w:val="Tabel met kwantitatieve metrische gegevens"/>
      </w:tblPr>
      <w:tblGrid>
        <w:gridCol w:w="526"/>
        <w:gridCol w:w="8500"/>
      </w:tblGrid>
      <w:tr w:rsidR="00906393" w:rsidTr="00F95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F955A5" w:rsidP="00AB04B3">
            <w:r>
              <w:t>Dag</w:t>
            </w:r>
          </w:p>
        </w:tc>
        <w:tc>
          <w:tcPr>
            <w:tcW w:w="8500" w:type="dxa"/>
          </w:tcPr>
          <w:p w:rsidR="00906393" w:rsidRDefault="00F955A5" w:rsidP="00AB0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Pr="00C1032B" w:rsidRDefault="00F955A5" w:rsidP="00906393">
            <w:pPr>
              <w:pStyle w:val="Lijstnummering"/>
              <w:numPr>
                <w:ilvl w:val="0"/>
                <w:numId w:val="14"/>
              </w:numPr>
            </w:pPr>
            <w:r>
              <w:t>2</w:t>
            </w:r>
          </w:p>
        </w:tc>
        <w:tc>
          <w:tcPr>
            <w:tcW w:w="8500" w:type="dxa"/>
          </w:tcPr>
          <w:p w:rsidR="00906393" w:rsidRDefault="00F955A5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6B5D99">
              <w:t>Samenwerkingsovereenkomst</w:t>
            </w:r>
            <w:r>
              <w:t>,</w:t>
            </w:r>
            <w:r w:rsidR="006B5D99">
              <w:t xml:space="preserve"> Design Home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F955A5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13</w:t>
            </w:r>
          </w:p>
        </w:tc>
        <w:tc>
          <w:tcPr>
            <w:tcW w:w="8500" w:type="dxa"/>
          </w:tcPr>
          <w:p w:rsidR="00906393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PvE</w:t>
            </w:r>
            <w:proofErr w:type="spellEnd"/>
            <w:r>
              <w:t>, Design Contact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F955A5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14</w:t>
            </w:r>
          </w:p>
        </w:tc>
        <w:tc>
          <w:tcPr>
            <w:tcW w:w="8500" w:type="dxa"/>
          </w:tcPr>
          <w:p w:rsidR="00906393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Projectplan, Design Reserveren</w:t>
            </w:r>
          </w:p>
        </w:tc>
      </w:tr>
      <w:tr w:rsidR="006B5D99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6B5D99" w:rsidRDefault="006B5D99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15</w:t>
            </w:r>
          </w:p>
        </w:tc>
        <w:tc>
          <w:tcPr>
            <w:tcW w:w="8500" w:type="dxa"/>
          </w:tcPr>
          <w:p w:rsidR="006B5D99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Realisatieplan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F955A5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19</w:t>
            </w:r>
          </w:p>
        </w:tc>
        <w:tc>
          <w:tcPr>
            <w:tcW w:w="8500" w:type="dxa"/>
          </w:tcPr>
          <w:p w:rsidR="00906393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Rekentool, Testrapport</w:t>
            </w:r>
          </w:p>
        </w:tc>
      </w:tr>
      <w:tr w:rsidR="00906393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906393" w:rsidRDefault="00F955A5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20</w:t>
            </w:r>
          </w:p>
        </w:tc>
        <w:tc>
          <w:tcPr>
            <w:tcW w:w="8500" w:type="dxa"/>
          </w:tcPr>
          <w:p w:rsidR="00906393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Acceptatietest</w:t>
            </w:r>
          </w:p>
        </w:tc>
      </w:tr>
      <w:tr w:rsidR="00F955A5" w:rsidTr="00F9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F955A5" w:rsidRDefault="00F955A5" w:rsidP="00F955A5">
            <w:pPr>
              <w:pStyle w:val="Lijstnummering"/>
              <w:numPr>
                <w:ilvl w:val="0"/>
                <w:numId w:val="0"/>
              </w:numPr>
              <w:ind w:left="360" w:hanging="288"/>
            </w:pPr>
            <w:r>
              <w:t>21</w:t>
            </w:r>
          </w:p>
        </w:tc>
        <w:tc>
          <w:tcPr>
            <w:tcW w:w="8500" w:type="dxa"/>
          </w:tcPr>
          <w:p w:rsidR="00F955A5" w:rsidRDefault="006B5D99" w:rsidP="00AB0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Presentatie</w:t>
            </w:r>
          </w:p>
        </w:tc>
      </w:tr>
    </w:tbl>
    <w:p w:rsidR="00AB04B3" w:rsidRDefault="00AB04B3" w:rsidP="00F955A5">
      <w:pPr>
        <w:pStyle w:val="Kop2"/>
      </w:pPr>
    </w:p>
    <w:sectPr w:rsidR="00AB04B3" w:rsidSect="00317716"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8BF" w:rsidRDefault="005E38BF" w:rsidP="008F07DC">
      <w:pPr>
        <w:spacing w:before="0"/>
      </w:pPr>
      <w:r>
        <w:separator/>
      </w:r>
    </w:p>
  </w:endnote>
  <w:endnote w:type="continuationSeparator" w:id="0">
    <w:p w:rsidR="005E38BF" w:rsidRDefault="005E38BF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Voetteksttabel met datum, documenttitel en paginanummer"/>
    </w:tblPr>
    <w:tblGrid>
      <w:gridCol w:w="1820"/>
      <w:gridCol w:w="5429"/>
      <w:gridCol w:w="1777"/>
    </w:tblGrid>
    <w:tr w:rsidR="008978AE" w:rsidTr="004F4B35">
      <w:tc>
        <w:tcPr>
          <w:tcW w:w="1981" w:type="dxa"/>
        </w:tcPr>
        <w:sdt>
          <w:sdtPr>
            <w:alias w:val="Voer datum in:"/>
            <w:tag w:val="Voer datum in:"/>
            <w:id w:val="-1455633954"/>
            <w:placeholder>
              <w:docPart w:val="5EB5DEAA3A3B4956B7298E92DF531387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8978AE" w:rsidRPr="00F23323" w:rsidRDefault="000A12E8" w:rsidP="00AB04B3">
              <w:pPr>
                <w:pStyle w:val="Voettekst"/>
              </w:pPr>
              <w:r>
                <w:t>19-11-2018</w:t>
              </w:r>
            </w:p>
          </w:sdtContent>
        </w:sdt>
      </w:tc>
      <w:tc>
        <w:tcPr>
          <w:tcW w:w="5975" w:type="dxa"/>
        </w:tcPr>
        <w:sdt>
          <w:sdtPr>
            <w:alias w:val="Voer titel in:"/>
            <w:tag w:val="Voer titel in:"/>
            <w:id w:val="-1151752467"/>
            <w:placeholder>
              <w:docPart w:val="C1D28C71EF604F1AA00CAD0F71CF2E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8978AE" w:rsidRPr="00F23323" w:rsidRDefault="008978AE" w:rsidP="00AB04B3">
              <w:pPr>
                <w:pStyle w:val="Voettekstgecentreerd"/>
              </w:pPr>
              <w:r>
                <w:t>PROJECT PLAN</w:t>
              </w:r>
            </w:p>
          </w:sdtContent>
        </w:sdt>
      </w:tc>
      <w:tc>
        <w:tcPr>
          <w:tcW w:w="1973" w:type="dxa"/>
        </w:tcPr>
        <w:p w:rsidR="008978AE" w:rsidRPr="00543FAF" w:rsidRDefault="008978AE" w:rsidP="00AB04B3">
          <w:pPr>
            <w:pStyle w:val="Voettekstrechtsuitgelijnd"/>
          </w:pPr>
          <w:r w:rsidRPr="00F23323">
            <w:rPr>
              <w:lang w:bidi="nl-NL"/>
            </w:rPr>
            <w:fldChar w:fldCharType="begin"/>
          </w:r>
          <w:r w:rsidRPr="00F23323">
            <w:rPr>
              <w:lang w:bidi="nl-NL"/>
            </w:rPr>
            <w:instrText xml:space="preserve"> PAGE   \* MERGEFORMAT </w:instrText>
          </w:r>
          <w:r w:rsidRPr="00F23323"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3</w:t>
          </w:r>
          <w:r w:rsidRPr="00F23323">
            <w:rPr>
              <w:lang w:bidi="nl-NL"/>
            </w:rPr>
            <w:fldChar w:fldCharType="end"/>
          </w:r>
        </w:p>
      </w:tc>
    </w:tr>
  </w:tbl>
  <w:p w:rsidR="008978AE" w:rsidRDefault="008978AE" w:rsidP="00E475F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8BF" w:rsidRDefault="005E38BF" w:rsidP="008F07DC">
      <w:pPr>
        <w:spacing w:before="0"/>
      </w:pPr>
      <w:r>
        <w:separator/>
      </w:r>
    </w:p>
  </w:footnote>
  <w:footnote w:type="continuationSeparator" w:id="0">
    <w:p w:rsidR="005E38BF" w:rsidRDefault="005E38BF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8AE" w:rsidRDefault="008978AE">
    <w:pPr>
      <w:pStyle w:val="Kop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ep 2" descr="Decoratieve zijkolom met één lange, dunne, verticale rechthoek met daaronder een ruimte en een klein vierkantj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hthoek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hthoek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BC7CC56" id="Groep 2" o:spid="_x0000_s1026" alt="Decoratieve zijkolom met één lange, dunne, verticale rechthoek met daaronder een ruimte en een klein vierkantje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">
              <v:rect id="Rechthoek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4a7b29 [2405]" stroked="f" strokeweight="1pt"/>
              <v:rect id="Rechthoek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4c661a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EACB42"/>
    <w:lvl w:ilvl="0">
      <w:start w:val="1"/>
      <w:numFmt w:val="decimal"/>
      <w:pStyle w:val="Lijstnummering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9"/>
    <w:rsid w:val="00036DCC"/>
    <w:rsid w:val="000440B9"/>
    <w:rsid w:val="00045499"/>
    <w:rsid w:val="0008335B"/>
    <w:rsid w:val="000A12E8"/>
    <w:rsid w:val="00107C65"/>
    <w:rsid w:val="00293B83"/>
    <w:rsid w:val="002A61C8"/>
    <w:rsid w:val="002F76D4"/>
    <w:rsid w:val="00317716"/>
    <w:rsid w:val="00327447"/>
    <w:rsid w:val="00341702"/>
    <w:rsid w:val="00493790"/>
    <w:rsid w:val="004C5785"/>
    <w:rsid w:val="004F258C"/>
    <w:rsid w:val="004F4B35"/>
    <w:rsid w:val="00565730"/>
    <w:rsid w:val="005C55A0"/>
    <w:rsid w:val="005E38BF"/>
    <w:rsid w:val="005F3E61"/>
    <w:rsid w:val="006A3CE7"/>
    <w:rsid w:val="006A54F7"/>
    <w:rsid w:val="006B5D99"/>
    <w:rsid w:val="006E48F3"/>
    <w:rsid w:val="0075516D"/>
    <w:rsid w:val="00794A77"/>
    <w:rsid w:val="007A679B"/>
    <w:rsid w:val="007F13EE"/>
    <w:rsid w:val="007F4554"/>
    <w:rsid w:val="008978AE"/>
    <w:rsid w:val="008F07DC"/>
    <w:rsid w:val="00906393"/>
    <w:rsid w:val="00A70318"/>
    <w:rsid w:val="00AB04B3"/>
    <w:rsid w:val="00AD1DD2"/>
    <w:rsid w:val="00CD47B2"/>
    <w:rsid w:val="00CE1CE0"/>
    <w:rsid w:val="00D0285C"/>
    <w:rsid w:val="00D11B1A"/>
    <w:rsid w:val="00D66B2C"/>
    <w:rsid w:val="00D74F37"/>
    <w:rsid w:val="00E475F2"/>
    <w:rsid w:val="00EA3F69"/>
    <w:rsid w:val="00F955A5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81CAE"/>
  <w15:chartTrackingRefBased/>
  <w15:docId w15:val="{65F81361-3989-4755-8FC0-2B70017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Kop1">
    <w:name w:val="heading 1"/>
    <w:basedOn w:val="Standaard"/>
    <w:next w:val="Kop2"/>
    <w:link w:val="Kop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4D671B" w:themeColor="accent1" w:themeShade="80"/>
      <w:sz w:val="28"/>
      <w:szCs w:val="28"/>
    </w:rPr>
  </w:style>
  <w:style w:type="paragraph" w:styleId="Kop2">
    <w:name w:val="heading 2"/>
    <w:basedOn w:val="Standaard"/>
    <w:next w:val="Kop3"/>
    <w:link w:val="Kop2Char"/>
    <w:uiPriority w:val="9"/>
    <w:unhideWhenUsed/>
    <w:qFormat/>
    <w:rsid w:val="004F4B35"/>
    <w:pPr>
      <w:keepNext/>
      <w:keepLines/>
      <w:pBdr>
        <w:top w:val="single" w:sz="4" w:space="1" w:color="4A7B29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A7B29" w:themeColor="accent2" w:themeShade="BF"/>
      <w:spacing w:val="20"/>
      <w:sz w:val="24"/>
      <w:szCs w:val="24"/>
    </w:rPr>
  </w:style>
  <w:style w:type="paragraph" w:styleId="Kop3">
    <w:name w:val="heading 3"/>
    <w:basedOn w:val="Standaard"/>
    <w:link w:val="Kop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1B5337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1B5337" w:themeColor="accent3" w:themeShade="80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1B5337" w:themeColor="accent3" w:themeShade="80"/>
      <w:sz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1521B" w:themeColor="accent2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1521B" w:themeColor="accent2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Koptekst">
    <w:name w:val="header"/>
    <w:basedOn w:val="Standaard"/>
    <w:link w:val="KoptekstChar"/>
    <w:uiPriority w:val="99"/>
    <w:unhideWhenUsed/>
    <w:rsid w:val="008F07DC"/>
  </w:style>
  <w:style w:type="character" w:customStyle="1" w:styleId="KoptekstChar">
    <w:name w:val="Koptekst Char"/>
    <w:basedOn w:val="Standaardalinea-lettertype"/>
    <w:link w:val="Koptekst"/>
    <w:uiPriority w:val="99"/>
    <w:rsid w:val="008F07DC"/>
  </w:style>
  <w:style w:type="paragraph" w:styleId="Voettekst">
    <w:name w:val="footer"/>
    <w:basedOn w:val="Standaard"/>
    <w:link w:val="VoettekstChar"/>
    <w:uiPriority w:val="99"/>
    <w:unhideWhenUsed/>
    <w:rsid w:val="008F07DC"/>
  </w:style>
  <w:style w:type="character" w:customStyle="1" w:styleId="VoettekstChar">
    <w:name w:val="Voettekst Char"/>
    <w:basedOn w:val="Standaardalinea-lettertype"/>
    <w:link w:val="Voettekst"/>
    <w:uiPriority w:val="99"/>
    <w:rsid w:val="008F07DC"/>
  </w:style>
  <w:style w:type="character" w:customStyle="1" w:styleId="Kop3Char">
    <w:name w:val="Kop 3 Char"/>
    <w:basedOn w:val="Standaardalinea-lettertype"/>
    <w:link w:val="Kop3"/>
    <w:uiPriority w:val="9"/>
    <w:rsid w:val="007A679B"/>
    <w:rPr>
      <w:rFonts w:asciiTheme="majorHAnsi" w:eastAsiaTheme="majorEastAsia" w:hAnsiTheme="majorHAnsi" w:cstheme="majorBidi"/>
      <w:b/>
      <w:bCs/>
      <w:caps/>
      <w:color w:val="1B5337" w:themeColor="accent3" w:themeShade="80"/>
      <w:kern w:val="22"/>
      <w:sz w:val="24"/>
      <w:szCs w:val="24"/>
      <w:lang w:eastAsia="ja-JP"/>
      <w14:ligatures w14:val="standard"/>
    </w:rPr>
  </w:style>
  <w:style w:type="paragraph" w:styleId="Titel">
    <w:name w:val="Title"/>
    <w:basedOn w:val="Standaard"/>
    <w:link w:val="Titel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4A7B29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3"/>
    <w:rsid w:val="00906393"/>
    <w:rPr>
      <w:rFonts w:asciiTheme="majorHAnsi" w:eastAsiaTheme="majorEastAsia" w:hAnsiTheme="majorHAnsi" w:cstheme="majorBidi"/>
      <w:caps/>
      <w:color w:val="4A7B29" w:themeColor="accent2" w:themeShade="BF"/>
      <w:kern w:val="22"/>
      <w:sz w:val="52"/>
      <w:szCs w:val="52"/>
      <w:lang w:eastAsia="ja-JP"/>
      <w14:ligatures w14:val="standard"/>
    </w:rPr>
  </w:style>
  <w:style w:type="paragraph" w:styleId="Ondertitel">
    <w:name w:val="Subtitle"/>
    <w:basedOn w:val="Standaard"/>
    <w:link w:val="Ondertitel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F07DC"/>
    <w:rPr>
      <w:i/>
      <w:iCs/>
      <w:color w:val="4D671B" w:themeColor="accent1" w:themeShade="8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F07DC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F07DC"/>
    <w:pPr>
      <w:pBdr>
        <w:top w:val="single" w:sz="4" w:space="10" w:color="4D671B" w:themeColor="accent1" w:themeShade="80"/>
        <w:bottom w:val="single" w:sz="4" w:space="10" w:color="4D671B" w:themeColor="accent1" w:themeShade="80"/>
      </w:pBdr>
      <w:spacing w:before="360" w:after="360"/>
      <w:jc w:val="center"/>
    </w:pPr>
    <w:rPr>
      <w:i/>
      <w:iCs/>
      <w:color w:val="4D671B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F07DC"/>
    <w:rPr>
      <w:i/>
      <w:iCs/>
      <w:color w:val="4D671B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F07DC"/>
    <w:rPr>
      <w:b/>
      <w:bCs/>
      <w:caps w:val="0"/>
      <w:smallCaps/>
      <w:color w:val="4D671B" w:themeColor="accent1" w:themeShade="80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F07DC"/>
    <w:pPr>
      <w:spacing w:after="200"/>
    </w:pPr>
    <w:rPr>
      <w:i/>
      <w:iCs/>
      <w:color w:val="455F51" w:themeColor="text2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F4B35"/>
    <w:rPr>
      <w:rFonts w:asciiTheme="majorHAnsi" w:eastAsiaTheme="majorEastAsia" w:hAnsiTheme="majorHAnsi" w:cstheme="majorBidi"/>
      <w:caps/>
      <w:color w:val="4D671B" w:themeColor="accent1" w:themeShade="80"/>
      <w:kern w:val="22"/>
      <w:sz w:val="28"/>
      <w:szCs w:val="28"/>
      <w:lang w:eastAsia="ja-JP"/>
      <w14:ligatures w14:val="standard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F07DC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4F4B35"/>
    <w:rPr>
      <w:rFonts w:asciiTheme="majorHAnsi" w:eastAsiaTheme="majorEastAsia" w:hAnsiTheme="majorHAnsi" w:cstheme="majorBidi"/>
      <w:b/>
      <w:bCs/>
      <w:caps/>
      <w:color w:val="4A7B29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7DC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8F07DC"/>
    <w:pPr>
      <w:pBdr>
        <w:top w:val="single" w:sz="2" w:space="10" w:color="4D671B" w:themeColor="accent1" w:themeShade="80"/>
        <w:left w:val="single" w:sz="2" w:space="10" w:color="4D671B" w:themeColor="accent1" w:themeShade="80"/>
        <w:bottom w:val="single" w:sz="2" w:space="10" w:color="4D671B" w:themeColor="accent1" w:themeShade="80"/>
        <w:right w:val="single" w:sz="2" w:space="10" w:color="4D671B" w:themeColor="accent1" w:themeShade="80"/>
      </w:pBdr>
      <w:ind w:left="1152" w:right="1152"/>
    </w:pPr>
    <w:rPr>
      <w:i/>
      <w:iCs/>
      <w:color w:val="4D671B" w:themeColor="accent1" w:themeShade="8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F07D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F07D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F07D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F07DC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F07D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F07D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F07D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F07D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F07DC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F07D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F07DC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F07D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F07D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F07DC"/>
    <w:rPr>
      <w:rFonts w:ascii="Consolas" w:hAnsi="Consolas"/>
      <w:szCs w:val="21"/>
    </w:rPr>
  </w:style>
  <w:style w:type="table" w:customStyle="1" w:styleId="Geenranden">
    <w:name w:val="Geen randen"/>
    <w:basedOn w:val="Standaardtabe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FE2A8" w:themeColor="accent2" w:themeTint="66"/>
          <w:right w:val="nil"/>
          <w:insideH w:val="nil"/>
          <w:insideV w:val="single" w:sz="4" w:space="0" w:color="BFE2A8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Standaard"/>
    <w:uiPriority w:val="2"/>
    <w:qFormat/>
    <w:rsid w:val="00906393"/>
    <w:pPr>
      <w:spacing w:before="4500" w:after="1440"/>
      <w:jc w:val="right"/>
    </w:pPr>
    <w:rPr>
      <w:color w:val="33473C" w:themeColor="text2" w:themeShade="BF"/>
      <w:sz w:val="52"/>
      <w:szCs w:val="52"/>
    </w:rPr>
  </w:style>
  <w:style w:type="paragraph" w:customStyle="1" w:styleId="Contactgegevens">
    <w:name w:val="Contactgegevens"/>
    <w:basedOn w:val="Standaard"/>
    <w:next w:val="Standaard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jstnummering">
    <w:name w:val="List Number"/>
    <w:basedOn w:val="Standaard"/>
    <w:uiPriority w:val="10"/>
    <w:qFormat/>
    <w:rsid w:val="00906393"/>
    <w:pPr>
      <w:numPr>
        <w:numId w:val="6"/>
      </w:numPr>
      <w:contextualSpacing/>
    </w:pPr>
  </w:style>
  <w:style w:type="character" w:styleId="Nadruk">
    <w:name w:val="Emphasis"/>
    <w:basedOn w:val="Standaardalinea-lettertype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Voettekstgecentreerd">
    <w:name w:val="Voettekst gecentreerd"/>
    <w:basedOn w:val="Voettekst"/>
    <w:link w:val="Tekensvoorvoettekstgecentreerd"/>
    <w:uiPriority w:val="13"/>
    <w:qFormat/>
    <w:rsid w:val="00906393"/>
    <w:pPr>
      <w:jc w:val="center"/>
    </w:pPr>
  </w:style>
  <w:style w:type="character" w:customStyle="1" w:styleId="Tekensvoorvoettekstgecentreerd">
    <w:name w:val="Tekens voor voettekst gecentreerd"/>
    <w:basedOn w:val="VoettekstChar"/>
    <w:link w:val="Voettekstgecentreerd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Voettekstrechtsuitgelijnd">
    <w:name w:val="Voettekst rechts uitgelijnd"/>
    <w:basedOn w:val="Voettekst"/>
    <w:link w:val="Tekensvoorvoettekstrechtsuitgelijnd"/>
    <w:uiPriority w:val="13"/>
    <w:qFormat/>
    <w:rsid w:val="00906393"/>
    <w:pPr>
      <w:jc w:val="right"/>
    </w:pPr>
  </w:style>
  <w:style w:type="character" w:customStyle="1" w:styleId="Tekensvoorvoettekstrechtsuitgelijnd">
    <w:name w:val="Tekens voor voettekst rechts uitgelijnd"/>
    <w:basedOn w:val="VoettekstChar"/>
    <w:link w:val="Voettekstrechtsuitgelijnd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jstopsomteken">
    <w:name w:val="List Bullet"/>
    <w:basedOn w:val="Standaard"/>
    <w:uiPriority w:val="11"/>
    <w:qFormat/>
    <w:rsid w:val="00906393"/>
    <w:pPr>
      <w:numPr>
        <w:numId w:val="17"/>
      </w:numPr>
      <w:contextualSpacing/>
    </w:pPr>
  </w:style>
  <w:style w:type="table" w:styleId="Tabelraster">
    <w:name w:val="Table Grid"/>
    <w:basedOn w:val="Standaardtabe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F4B35"/>
    <w:rPr>
      <w:color w:val="80808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0318"/>
    <w:rPr>
      <w:rFonts w:asciiTheme="majorHAnsi" w:eastAsiaTheme="majorEastAsia" w:hAnsiTheme="majorHAnsi" w:cstheme="majorBidi"/>
      <w:b/>
      <w:iCs/>
      <w:color w:val="1B5337" w:themeColor="accent3" w:themeShade="80"/>
      <w:kern w:val="22"/>
      <w:sz w:val="24"/>
      <w:lang w:eastAsia="ja-JP"/>
      <w14:ligatures w14:val="standard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0318"/>
    <w:rPr>
      <w:rFonts w:asciiTheme="majorHAnsi" w:eastAsiaTheme="majorEastAsia" w:hAnsiTheme="majorHAnsi" w:cstheme="majorBidi"/>
      <w:i/>
      <w:color w:val="1B5337" w:themeColor="accent3" w:themeShade="80"/>
      <w:kern w:val="22"/>
      <w:sz w:val="24"/>
      <w:lang w:eastAsia="ja-JP"/>
      <w14:ligatures w14:val="standard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0318"/>
    <w:rPr>
      <w:rFonts w:asciiTheme="majorHAnsi" w:eastAsiaTheme="majorEastAsia" w:hAnsiTheme="majorHAnsi" w:cstheme="majorBidi"/>
      <w:color w:val="31521B" w:themeColor="accent2" w:themeShade="80"/>
      <w:kern w:val="22"/>
      <w:lang w:eastAsia="ja-JP"/>
      <w14:ligatures w14:val="standard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0318"/>
    <w:rPr>
      <w:rFonts w:asciiTheme="majorHAnsi" w:eastAsiaTheme="majorEastAsia" w:hAnsiTheme="majorHAnsi" w:cstheme="majorBidi"/>
      <w:i/>
      <w:iCs/>
      <w:color w:val="31521B" w:themeColor="accent2" w:themeShade="80"/>
      <w:kern w:val="22"/>
      <w:lang w:eastAsia="ja-JP"/>
      <w14:ligatures w14:val="standard"/>
    </w:rPr>
  </w:style>
  <w:style w:type="paragraph" w:styleId="Geenafstand">
    <w:name w:val="No Spacing"/>
    <w:uiPriority w:val="1"/>
    <w:qFormat/>
    <w:rsid w:val="00794A77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Plan%20voor%20doelpubliekprofiler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2F2FD25AC94DE99F37E93C4635E8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886DF5-24CF-42D9-B3C8-CC31BA452B00}"/>
      </w:docPartPr>
      <w:docPartBody>
        <w:p w:rsidR="00220BB3" w:rsidRDefault="00220BB3">
          <w:pPr>
            <w:pStyle w:val="552F2FD25AC94DE99F37E93C4635E855"/>
          </w:pPr>
          <w:r w:rsidRPr="001F37E1">
            <w:rPr>
              <w:lang w:bidi="nl-NL"/>
            </w:rPr>
            <w:t>Versie</w:t>
          </w:r>
        </w:p>
      </w:docPartBody>
    </w:docPart>
    <w:docPart>
      <w:docPartPr>
        <w:name w:val="531630D9040A4646BF648E95510CE3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98FF35-A770-4814-B977-8E8B62BE212C}"/>
      </w:docPartPr>
      <w:docPartBody>
        <w:p w:rsidR="00220BB3" w:rsidRDefault="00220BB3">
          <w:pPr>
            <w:pStyle w:val="531630D9040A4646BF648E95510CE37F"/>
          </w:pPr>
          <w:r w:rsidRPr="001F37E1">
            <w:rPr>
              <w:lang w:bidi="nl-NL"/>
            </w:rPr>
            <w:t>Datum</w:t>
          </w:r>
        </w:p>
      </w:docPartBody>
    </w:docPart>
    <w:docPart>
      <w:docPartPr>
        <w:name w:val="6C460BE6C4EB473581DE00FB9EE9D1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2F5FCA-E81F-43F8-9A77-35BFE565090F}"/>
      </w:docPartPr>
      <w:docPartBody>
        <w:p w:rsidR="00220BB3" w:rsidRDefault="00220BB3">
          <w:pPr>
            <w:pStyle w:val="6C460BE6C4EB473581DE00FB9EE9D166"/>
          </w:pPr>
          <w:r w:rsidRPr="001F37E1">
            <w:rPr>
              <w:lang w:bidi="nl-NL"/>
            </w:rPr>
            <w:t>Plan voor doelpubliekprofilering</w:t>
          </w:r>
        </w:p>
      </w:docPartBody>
    </w:docPart>
    <w:docPart>
      <w:docPartPr>
        <w:name w:val="5C8DB2A54BBB449E9C61063CC53BA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FE0900-7905-473F-8360-685E027A84CE}"/>
      </w:docPartPr>
      <w:docPartBody>
        <w:p w:rsidR="00220BB3" w:rsidRDefault="00220BB3">
          <w:pPr>
            <w:pStyle w:val="5C8DB2A54BBB449E9C61063CC53BAD13"/>
          </w:pPr>
          <w:r w:rsidRPr="001F37E1">
            <w:rPr>
              <w:lang w:bidi="nl-NL"/>
            </w:rPr>
            <w:t>subtitel</w:t>
          </w:r>
        </w:p>
      </w:docPartBody>
    </w:docPart>
    <w:docPart>
      <w:docPartPr>
        <w:name w:val="CB42A0ADA1FF416EACAD7170C9F73F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C5D17-AA6F-4C37-B379-6E003614E206}"/>
      </w:docPartPr>
      <w:docPartBody>
        <w:p w:rsidR="00220BB3" w:rsidRDefault="00220BB3">
          <w:pPr>
            <w:pStyle w:val="CB42A0ADA1FF416EACAD7170C9F73F03"/>
          </w:pPr>
          <w:r w:rsidRPr="001F37E1">
            <w:rPr>
              <w:lang w:bidi="nl-NL"/>
            </w:rPr>
            <w:t>Uitgereikt door</w:t>
          </w:r>
        </w:p>
      </w:docPartBody>
    </w:docPart>
    <w:docPart>
      <w:docPartPr>
        <w:name w:val="436F783984814BA7A5E4AE2A655824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228293-CA13-4F34-9A45-C723C0315717}"/>
      </w:docPartPr>
      <w:docPartBody>
        <w:p w:rsidR="00220BB3" w:rsidRDefault="00220BB3">
          <w:pPr>
            <w:pStyle w:val="436F783984814BA7A5E4AE2A6558243D"/>
          </w:pPr>
          <w:r w:rsidRPr="001F37E1">
            <w:rPr>
              <w:lang w:bidi="nl-NL"/>
            </w:rPr>
            <w:t>Uw naam</w:t>
          </w:r>
        </w:p>
      </w:docPartBody>
    </w:docPart>
    <w:docPart>
      <w:docPartPr>
        <w:name w:val="5EB5DEAA3A3B4956B7298E92DF5313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1EAAE0-EEF1-4E9F-B034-523B6BE469E7}"/>
      </w:docPartPr>
      <w:docPartBody>
        <w:p w:rsidR="00220BB3" w:rsidRDefault="00220BB3">
          <w:pPr>
            <w:pStyle w:val="5EB5DEAA3A3B4956B7298E92DF531387"/>
          </w:pPr>
          <w:r>
            <w:rPr>
              <w:lang w:bidi="nl-NL"/>
            </w:rPr>
            <w:t>Bedrijfsn</w:t>
          </w:r>
          <w:r w:rsidRPr="001F37E1">
            <w:rPr>
              <w:lang w:bidi="nl-NL"/>
            </w:rPr>
            <w:t>aam</w:t>
          </w:r>
        </w:p>
      </w:docPartBody>
    </w:docPart>
    <w:docPart>
      <w:docPartPr>
        <w:name w:val="356C3A7F8FAB4481B11D213636D7D6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69602F-621B-4DEB-95E0-DA8ABB5EBC5E}"/>
      </w:docPartPr>
      <w:docPartBody>
        <w:p w:rsidR="00220BB3" w:rsidRDefault="00220BB3">
          <w:pPr>
            <w:pStyle w:val="356C3A7F8FAB4481B11D213636D7D682"/>
          </w:pPr>
          <w:r w:rsidRPr="001F37E1">
            <w:rPr>
              <w:lang w:bidi="nl-NL"/>
            </w:rPr>
            <w:t>Bedrijfsadres</w:t>
          </w:r>
        </w:p>
      </w:docPartBody>
    </w:docPart>
    <w:docPart>
      <w:docPartPr>
        <w:name w:val="C1D28C71EF604F1AA00CAD0F71CF2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99B76E-C144-48BA-9463-CDDA1E3CEE02}"/>
      </w:docPartPr>
      <w:docPartBody>
        <w:p w:rsidR="00220BB3" w:rsidRDefault="00220BB3">
          <w:pPr>
            <w:pStyle w:val="C1D28C71EF604F1AA00CAD0F71CF2EB0"/>
          </w:pPr>
          <w:r w:rsidRPr="001F37E1">
            <w:rPr>
              <w:lang w:bidi="nl-NL"/>
            </w:rPr>
            <w:t>Plan voor doelpubliekprofilering</w:t>
          </w:r>
        </w:p>
      </w:docPartBody>
    </w:docPart>
    <w:docPart>
      <w:docPartPr>
        <w:name w:val="B8A42851E1B644FC8638C373A089F8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821494-1B10-4B77-8C46-37B00A2C3094}"/>
      </w:docPartPr>
      <w:docPartBody>
        <w:p w:rsidR="00220BB3" w:rsidRDefault="00220BB3">
          <w:pPr>
            <w:pStyle w:val="B8A42851E1B644FC8638C373A089F89C"/>
          </w:pPr>
          <w:r w:rsidRPr="00906393">
            <w:rPr>
              <w:lang w:bidi="nl-NL"/>
            </w:rPr>
            <w:t>Ontwikkel een plan</w:t>
          </w:r>
        </w:p>
      </w:docPartBody>
    </w:docPart>
    <w:docPart>
      <w:docPartPr>
        <w:name w:val="C88C82A643E347EE85516271A9C11E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3FA29D-F8DF-4940-9E98-ADAE69641AD3}"/>
      </w:docPartPr>
      <w:docPartBody>
        <w:p w:rsidR="00220BB3" w:rsidRDefault="00220BB3">
          <w:pPr>
            <w:pStyle w:val="C88C82A643E347EE85516271A9C11E4C"/>
          </w:pPr>
          <w:r w:rsidRPr="00906393">
            <w:rPr>
              <w:lang w:bidi="nl-NL"/>
            </w:rPr>
            <w:t>Missie en doelen</w:t>
          </w:r>
        </w:p>
      </w:docPartBody>
    </w:docPart>
    <w:docPart>
      <w:docPartPr>
        <w:name w:val="77EE58C5953443AF82DA9AAF8755D4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5BB425-8B9B-40A4-ADF1-F56AD6FE98B2}"/>
      </w:docPartPr>
      <w:docPartBody>
        <w:p w:rsidR="00220BB3" w:rsidRDefault="00220BB3">
          <w:pPr>
            <w:pStyle w:val="77EE58C5953443AF82DA9AAF8755D453"/>
          </w:pPr>
          <w:r w:rsidRPr="001F37E1">
            <w:rPr>
              <w:lang w:bidi="nl-NL"/>
            </w:rPr>
            <w:t>Test het plan</w:t>
          </w:r>
        </w:p>
      </w:docPartBody>
    </w:docPart>
    <w:docPart>
      <w:docPartPr>
        <w:name w:val="26E793FE23464E32998D5FBD6C4458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DB8B52-388B-4949-884D-EAACB07BBE4F}"/>
      </w:docPartPr>
      <w:docPartBody>
        <w:p w:rsidR="00220BB3" w:rsidRDefault="00220BB3">
          <w:pPr>
            <w:pStyle w:val="26E793FE23464E32998D5FBD6C4458F3"/>
          </w:pPr>
          <w:r>
            <w:rPr>
              <w:lang w:bidi="nl-NL"/>
            </w:rPr>
            <w:t>Nr.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B3"/>
    <w:rsid w:val="00173D39"/>
    <w:rsid w:val="00220BB3"/>
    <w:rsid w:val="00571521"/>
    <w:rsid w:val="007C3A1A"/>
    <w:rsid w:val="00E7245E"/>
    <w:rsid w:val="00EF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2F2FD25AC94DE99F37E93C4635E855">
    <w:name w:val="552F2FD25AC94DE99F37E93C4635E855"/>
  </w:style>
  <w:style w:type="paragraph" w:customStyle="1" w:styleId="01AD67B6D98F48ADB3CCA070E6683EB4">
    <w:name w:val="01AD67B6D98F48ADB3CCA070E6683EB4"/>
  </w:style>
  <w:style w:type="paragraph" w:customStyle="1" w:styleId="531630D9040A4646BF648E95510CE37F">
    <w:name w:val="531630D9040A4646BF648E95510CE37F"/>
  </w:style>
  <w:style w:type="paragraph" w:customStyle="1" w:styleId="6C460BE6C4EB473581DE00FB9EE9D166">
    <w:name w:val="6C460BE6C4EB473581DE00FB9EE9D166"/>
  </w:style>
  <w:style w:type="paragraph" w:customStyle="1" w:styleId="5C8DB2A54BBB449E9C61063CC53BAD13">
    <w:name w:val="5C8DB2A54BBB449E9C61063CC53BAD13"/>
  </w:style>
  <w:style w:type="paragraph" w:customStyle="1" w:styleId="CB42A0ADA1FF416EACAD7170C9F73F03">
    <w:name w:val="CB42A0ADA1FF416EACAD7170C9F73F03"/>
  </w:style>
  <w:style w:type="paragraph" w:customStyle="1" w:styleId="436F783984814BA7A5E4AE2A6558243D">
    <w:name w:val="436F783984814BA7A5E4AE2A6558243D"/>
  </w:style>
  <w:style w:type="paragraph" w:customStyle="1" w:styleId="5EB5DEAA3A3B4956B7298E92DF531387">
    <w:name w:val="5EB5DEAA3A3B4956B7298E92DF531387"/>
  </w:style>
  <w:style w:type="paragraph" w:customStyle="1" w:styleId="356C3A7F8FAB4481B11D213636D7D682">
    <w:name w:val="356C3A7F8FAB4481B11D213636D7D682"/>
  </w:style>
  <w:style w:type="paragraph" w:customStyle="1" w:styleId="C1D28C71EF604F1AA00CAD0F71CF2EB0">
    <w:name w:val="C1D28C71EF604F1AA00CAD0F71CF2EB0"/>
  </w:style>
  <w:style w:type="paragraph" w:customStyle="1" w:styleId="B8A42851E1B644FC8638C373A089F89C">
    <w:name w:val="B8A42851E1B644FC8638C373A089F89C"/>
  </w:style>
  <w:style w:type="paragraph" w:customStyle="1" w:styleId="C88C82A643E347EE85516271A9C11E4C">
    <w:name w:val="C88C82A643E347EE85516271A9C11E4C"/>
  </w:style>
  <w:style w:type="paragraph" w:customStyle="1" w:styleId="56681068DD1446A0AA0182FB53FE6088">
    <w:name w:val="56681068DD1446A0AA0182FB53FE6088"/>
  </w:style>
  <w:style w:type="paragraph" w:customStyle="1" w:styleId="593FD71591F1478899F3BBF08A10D01F">
    <w:name w:val="593FD71591F1478899F3BBF08A10D01F"/>
  </w:style>
  <w:style w:type="paragraph" w:customStyle="1" w:styleId="4A5DAF58778145C284B7F44CC58E94EF">
    <w:name w:val="4A5DAF58778145C284B7F44CC58E94EF"/>
  </w:style>
  <w:style w:type="paragraph" w:customStyle="1" w:styleId="EA6411A25B8140B783A4B98F363D6537">
    <w:name w:val="EA6411A25B8140B783A4B98F363D6537"/>
  </w:style>
  <w:style w:type="paragraph" w:customStyle="1" w:styleId="B28C48BC5B1541868C6445C532462AB3">
    <w:name w:val="B28C48BC5B1541868C6445C532462AB3"/>
  </w:style>
  <w:style w:type="character" w:styleId="Nadruk">
    <w:name w:val="Emphasis"/>
    <w:basedOn w:val="Standaardalinea-lettertype"/>
    <w:uiPriority w:val="12"/>
    <w:unhideWhenUsed/>
    <w:qFormat/>
    <w:rPr>
      <w:i/>
      <w:iCs/>
      <w:color w:val="595959" w:themeColor="text1" w:themeTint="A6"/>
    </w:rPr>
  </w:style>
  <w:style w:type="paragraph" w:customStyle="1" w:styleId="350DC3077EFA49C49E318A567BA2EAB6">
    <w:name w:val="350DC3077EFA49C49E318A567BA2EAB6"/>
  </w:style>
  <w:style w:type="paragraph" w:customStyle="1" w:styleId="ED4F395957CA4B6988FC9B176C9BE74F">
    <w:name w:val="ED4F395957CA4B6988FC9B176C9BE74F"/>
  </w:style>
  <w:style w:type="paragraph" w:customStyle="1" w:styleId="E681FDC972814BF695FC691887FE4806">
    <w:name w:val="E681FDC972814BF695FC691887FE4806"/>
  </w:style>
  <w:style w:type="paragraph" w:customStyle="1" w:styleId="C5FCFA260A314B8FA1809AAA7D252B39">
    <w:name w:val="C5FCFA260A314B8FA1809AAA7D252B39"/>
  </w:style>
  <w:style w:type="paragraph" w:customStyle="1" w:styleId="8B60E76044544621B478A0CE285E5A57">
    <w:name w:val="8B60E76044544621B478A0CE285E5A57"/>
  </w:style>
  <w:style w:type="paragraph" w:customStyle="1" w:styleId="1CCBB86BD32641B79D781DD2ADF371FA">
    <w:name w:val="1CCBB86BD32641B79D781DD2ADF371FA"/>
  </w:style>
  <w:style w:type="paragraph" w:customStyle="1" w:styleId="DCDC14F39B0D48BD89B2203AD1C3CE4D">
    <w:name w:val="DCDC14F39B0D48BD89B2203AD1C3CE4D"/>
  </w:style>
  <w:style w:type="paragraph" w:customStyle="1" w:styleId="90E40053BD204F6C97C1B4E21FE2650C">
    <w:name w:val="90E40053BD204F6C97C1B4E21FE2650C"/>
  </w:style>
  <w:style w:type="paragraph" w:customStyle="1" w:styleId="916188B8957D4A90BD3BCAD3AA0CC2FC">
    <w:name w:val="916188B8957D4A90BD3BCAD3AA0CC2FC"/>
  </w:style>
  <w:style w:type="paragraph" w:customStyle="1" w:styleId="DD55D5A7A3DD4BAA96D78468788FF6C1">
    <w:name w:val="DD55D5A7A3DD4BAA96D78468788FF6C1"/>
  </w:style>
  <w:style w:type="paragraph" w:customStyle="1" w:styleId="66A9550A6E3A4E4AA54BC837668E77AA">
    <w:name w:val="66A9550A6E3A4E4AA54BC837668E77AA"/>
  </w:style>
  <w:style w:type="paragraph" w:customStyle="1" w:styleId="0183F03F0BA649C29F371FACF9969BE2">
    <w:name w:val="0183F03F0BA649C29F371FACF9969BE2"/>
  </w:style>
  <w:style w:type="paragraph" w:customStyle="1" w:styleId="5C0C2D6CCBC1412E8897BB1B727F73D6">
    <w:name w:val="5C0C2D6CCBC1412E8897BB1B727F73D6"/>
  </w:style>
  <w:style w:type="paragraph" w:customStyle="1" w:styleId="D2A404F7F32F45E78BBE9CD01582576E">
    <w:name w:val="D2A404F7F32F45E78BBE9CD01582576E"/>
  </w:style>
  <w:style w:type="paragraph" w:customStyle="1" w:styleId="6909D6342A114CCD8315747B6F33B14A">
    <w:name w:val="6909D6342A114CCD8315747B6F33B14A"/>
  </w:style>
  <w:style w:type="paragraph" w:customStyle="1" w:styleId="9CFF4953706841BB8A3451CBC84DE7D9">
    <w:name w:val="9CFF4953706841BB8A3451CBC84DE7D9"/>
  </w:style>
  <w:style w:type="paragraph" w:customStyle="1" w:styleId="64993927888247418C4EFD8C5E133E2A">
    <w:name w:val="64993927888247418C4EFD8C5E133E2A"/>
  </w:style>
  <w:style w:type="paragraph" w:customStyle="1" w:styleId="86D7F66B896B4846B909BCB8C2BF8EBD">
    <w:name w:val="86D7F66B896B4846B909BCB8C2BF8EBD"/>
  </w:style>
  <w:style w:type="paragraph" w:customStyle="1" w:styleId="E954F48106F046E4AC158819579926E6">
    <w:name w:val="E954F48106F046E4AC158819579926E6"/>
  </w:style>
  <w:style w:type="paragraph" w:customStyle="1" w:styleId="7D25BCF636734EFF92F3A52CD26EE1F3">
    <w:name w:val="7D25BCF636734EFF92F3A52CD26EE1F3"/>
  </w:style>
  <w:style w:type="paragraph" w:customStyle="1" w:styleId="678182BEE5BC44B19BA177113D12FC0D">
    <w:name w:val="678182BEE5BC44B19BA177113D12FC0D"/>
  </w:style>
  <w:style w:type="paragraph" w:customStyle="1" w:styleId="58615183394D4109B43D326AE5DC8770">
    <w:name w:val="58615183394D4109B43D326AE5DC8770"/>
  </w:style>
  <w:style w:type="paragraph" w:customStyle="1" w:styleId="C4658BE6C70B4585ACC53323496CCA32">
    <w:name w:val="C4658BE6C70B4585ACC53323496CCA32"/>
  </w:style>
  <w:style w:type="paragraph" w:customStyle="1" w:styleId="77EE58C5953443AF82DA9AAF8755D453">
    <w:name w:val="77EE58C5953443AF82DA9AAF8755D453"/>
  </w:style>
  <w:style w:type="paragraph" w:customStyle="1" w:styleId="44CDBA825B6B41B3AE284B5733AAE8E0">
    <w:name w:val="44CDBA825B6B41B3AE284B5733AAE8E0"/>
  </w:style>
  <w:style w:type="paragraph" w:customStyle="1" w:styleId="26E793FE23464E32998D5FBD6C4458F3">
    <w:name w:val="26E793FE23464E32998D5FBD6C4458F3"/>
  </w:style>
  <w:style w:type="paragraph" w:customStyle="1" w:styleId="D0C57D4B6E8C4B3694A41C9565A60589">
    <w:name w:val="D0C57D4B6E8C4B3694A41C9565A60589"/>
  </w:style>
  <w:style w:type="paragraph" w:customStyle="1" w:styleId="504C0A02964741FDB5D624FD82846EBB">
    <w:name w:val="504C0A02964741FDB5D624FD82846EBB"/>
  </w:style>
  <w:style w:type="paragraph" w:customStyle="1" w:styleId="46DD6D129F184E9FA25CC0E06D484D0B">
    <w:name w:val="46DD6D129F184E9FA25CC0E06D484D0B"/>
  </w:style>
  <w:style w:type="paragraph" w:customStyle="1" w:styleId="3A196D2D7CAA4DF6A2B926944D7E7111">
    <w:name w:val="3A196D2D7CAA4DF6A2B926944D7E7111"/>
  </w:style>
  <w:style w:type="paragraph" w:customStyle="1" w:styleId="37D04D8C21324BB6A49B432F6863D800">
    <w:name w:val="37D04D8C21324BB6A49B432F6863D800"/>
  </w:style>
  <w:style w:type="paragraph" w:customStyle="1" w:styleId="852EDA0EAF7249F1BDFDD3A605F7EDF9">
    <w:name w:val="852EDA0EAF7249F1BDFDD3A605F7EDF9"/>
  </w:style>
  <w:style w:type="paragraph" w:customStyle="1" w:styleId="636AB0D2672F4AF2A9636327A081DEB6">
    <w:name w:val="636AB0D2672F4AF2A9636327A081DEB6"/>
  </w:style>
  <w:style w:type="paragraph" w:customStyle="1" w:styleId="CE25F0FC444F40C294AA5C37AD004D43">
    <w:name w:val="CE25F0FC444F40C294AA5C37AD004D43"/>
  </w:style>
  <w:style w:type="paragraph" w:customStyle="1" w:styleId="35CC62F1B7ED41D687452215AB78232F">
    <w:name w:val="35CC62F1B7ED41D687452215AB78232F"/>
  </w:style>
  <w:style w:type="paragraph" w:customStyle="1" w:styleId="9DDBE60B1014483CB93075FB29A228E1">
    <w:name w:val="9DDBE60B1014483CB93075FB29A228E1"/>
  </w:style>
  <w:style w:type="paragraph" w:customStyle="1" w:styleId="FC869A42A1974AF48202660DE1AC9F08">
    <w:name w:val="FC869A42A1974AF48202660DE1AC9F08"/>
  </w:style>
  <w:style w:type="paragraph" w:customStyle="1" w:styleId="B37886227DB5443FB5D5F62B54335536">
    <w:name w:val="B37886227DB5443FB5D5F62B54335536"/>
  </w:style>
  <w:style w:type="paragraph" w:customStyle="1" w:styleId="C7589F53BA2B48A1A460FCC858EAEB7A">
    <w:name w:val="C7589F53BA2B48A1A460FCC858EAEB7A"/>
  </w:style>
  <w:style w:type="paragraph" w:customStyle="1" w:styleId="176E8BE99AA049D0AE28495F181466EB">
    <w:name w:val="176E8BE99AA049D0AE28495F181466EB"/>
  </w:style>
  <w:style w:type="paragraph" w:customStyle="1" w:styleId="E31F12BC4C434F3D9B86044680D07F53">
    <w:name w:val="E31F12BC4C434F3D9B86044680D07F53"/>
  </w:style>
  <w:style w:type="paragraph" w:customStyle="1" w:styleId="A58A3E33097A4580812F171C5CFCB4B9">
    <w:name w:val="A58A3E33097A4580812F171C5CFCB4B9"/>
  </w:style>
  <w:style w:type="paragraph" w:customStyle="1" w:styleId="4CE6A17A8D484C728A7163858571AAF4">
    <w:name w:val="4CE6A17A8D484C728A7163858571AAF4"/>
  </w:style>
  <w:style w:type="paragraph" w:customStyle="1" w:styleId="C38BD5A02F434CADAD71614743A903A6">
    <w:name w:val="C38BD5A02F434CADAD71614743A903A6"/>
  </w:style>
  <w:style w:type="paragraph" w:customStyle="1" w:styleId="1AFF29C3A33F4DCF91092EC6C409E116">
    <w:name w:val="1AFF29C3A33F4DCF91092EC6C409E116"/>
  </w:style>
  <w:style w:type="paragraph" w:customStyle="1" w:styleId="C4E73CA41C1948FDA08B8D0B68CCD986">
    <w:name w:val="C4E73CA41C1948FDA08B8D0B68CCD986"/>
  </w:style>
  <w:style w:type="paragraph" w:customStyle="1" w:styleId="52ACF1398C4E48AA859E91C53482066F">
    <w:name w:val="52ACF1398C4E48AA859E91C53482066F"/>
  </w:style>
  <w:style w:type="paragraph" w:customStyle="1" w:styleId="041D177F8A504732885D505EFADAC5F0">
    <w:name w:val="041D177F8A504732885D505EFADAC5F0"/>
  </w:style>
  <w:style w:type="paragraph" w:customStyle="1" w:styleId="7BA91507651F43CD9ECB9C7487A0171C">
    <w:name w:val="7BA91507651F43CD9ECB9C7487A0171C"/>
  </w:style>
  <w:style w:type="paragraph" w:customStyle="1" w:styleId="232B0FD7323640BC87B5C85FD450483C">
    <w:name w:val="232B0FD7323640BC87B5C85FD450483C"/>
  </w:style>
  <w:style w:type="paragraph" w:customStyle="1" w:styleId="BCDB48EBCCB841FD922934786482559A">
    <w:name w:val="BCDB48EBCCB841FD922934786482559A"/>
  </w:style>
  <w:style w:type="paragraph" w:customStyle="1" w:styleId="0E67207BB4FD41BC8B829DAD336291FB">
    <w:name w:val="0E67207BB4FD41BC8B829DAD336291FB"/>
  </w:style>
  <w:style w:type="paragraph" w:customStyle="1" w:styleId="8D27FC2CC0834B70ACBF053DBCCAC118">
    <w:name w:val="8D27FC2CC0834B70ACBF053DBCCAC118"/>
  </w:style>
  <w:style w:type="paragraph" w:customStyle="1" w:styleId="7458EF2C6FD04C56A000DF5D209DA762">
    <w:name w:val="7458EF2C6FD04C56A000DF5D209DA762"/>
  </w:style>
  <w:style w:type="paragraph" w:customStyle="1" w:styleId="131D7D0BF98F49DCBE058384062BC165">
    <w:name w:val="131D7D0BF98F49DCBE058384062BC165"/>
  </w:style>
  <w:style w:type="paragraph" w:customStyle="1" w:styleId="44A43C2755C14A9CA70667315D5FE4B5">
    <w:name w:val="44A43C2755C14A9CA70667315D5FE4B5"/>
  </w:style>
  <w:style w:type="paragraph" w:customStyle="1" w:styleId="AB63DFDB8A6C4179AC6901A28823D487">
    <w:name w:val="AB63DFDB8A6C4179AC6901A28823D487"/>
  </w:style>
  <w:style w:type="paragraph" w:customStyle="1" w:styleId="6B4F530083E74B4482E69B6E2E25AD8A">
    <w:name w:val="6B4F530083E74B4482E69B6E2E25AD8A"/>
  </w:style>
  <w:style w:type="paragraph" w:customStyle="1" w:styleId="ACD9962A680245C183BC930A15293728">
    <w:name w:val="ACD9962A680245C183BC930A15293728"/>
  </w:style>
  <w:style w:type="paragraph" w:customStyle="1" w:styleId="75FE120D80AE4FDD8060C1E907C7B508">
    <w:name w:val="75FE120D80AE4FDD8060C1E907C7B508"/>
  </w:style>
  <w:style w:type="paragraph" w:customStyle="1" w:styleId="EBDAFBB5DC89418480FE1E6730821629">
    <w:name w:val="EBDAFBB5DC89418480FE1E6730821629"/>
  </w:style>
  <w:style w:type="paragraph" w:customStyle="1" w:styleId="7E26CA72CE894D04A07B50FA1C5B10C0">
    <w:name w:val="7E26CA72CE894D04A07B50FA1C5B10C0"/>
  </w:style>
  <w:style w:type="paragraph" w:customStyle="1" w:styleId="69EECBADA1EF41B2AD46D49FB30C05F9">
    <w:name w:val="69EECBADA1EF41B2AD46D49FB30C05F9"/>
  </w:style>
  <w:style w:type="paragraph" w:customStyle="1" w:styleId="A865FA4BF9B34317901BC7939CAD1A28">
    <w:name w:val="A865FA4BF9B34317901BC7939CAD1A28"/>
  </w:style>
  <w:style w:type="paragraph" w:customStyle="1" w:styleId="8FFF1B6DF9664B2BB03A058F44B365A4">
    <w:name w:val="8FFF1B6DF9664B2BB03A058F44B365A4"/>
  </w:style>
  <w:style w:type="paragraph" w:customStyle="1" w:styleId="AE44187F7F2745849F2ACC5A9F1A9DDA">
    <w:name w:val="AE44187F7F2745849F2ACC5A9F1A9DDA"/>
  </w:style>
  <w:style w:type="paragraph" w:customStyle="1" w:styleId="B4E09A0C8EBD4234A4CCB5FAD5CB03BD">
    <w:name w:val="B4E09A0C8EBD4234A4CCB5FAD5CB03BD"/>
  </w:style>
  <w:style w:type="paragraph" w:customStyle="1" w:styleId="32F84428BF4A45CE880A721E3098EFB6">
    <w:name w:val="32F84428BF4A45CE880A721E3098EFB6"/>
  </w:style>
  <w:style w:type="paragraph" w:customStyle="1" w:styleId="4CC9948E65994C04AF205F41AF0A3A31">
    <w:name w:val="4CC9948E65994C04AF205F41AF0A3A31"/>
  </w:style>
  <w:style w:type="paragraph" w:customStyle="1" w:styleId="26FF6EEE927540F492EFA438CFCCE698">
    <w:name w:val="26FF6EEE927540F492EFA438CFCCE698"/>
  </w:style>
  <w:style w:type="paragraph" w:customStyle="1" w:styleId="A56A96A6234B4ECEA5A2826C3D19CFED">
    <w:name w:val="A56A96A6234B4ECEA5A2826C3D19CFED"/>
  </w:style>
  <w:style w:type="paragraph" w:customStyle="1" w:styleId="F01799BBD91C4A8391F2AFC96501F5C8">
    <w:name w:val="F01799BBD91C4A8391F2AFC96501F5C8"/>
    <w:rsid w:val="00220BB3"/>
  </w:style>
  <w:style w:type="paragraph" w:customStyle="1" w:styleId="A09825EF9CA54328836A5D7F387FCA5B">
    <w:name w:val="A09825EF9CA54328836A5D7F387FCA5B"/>
    <w:rsid w:val="00220BB3"/>
  </w:style>
  <w:style w:type="paragraph" w:customStyle="1" w:styleId="87F4ED01E01841B6B972BA10FE8E6DB0">
    <w:name w:val="87F4ED01E01841B6B972BA10FE8E6DB0"/>
    <w:rsid w:val="00571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Nova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voor doelpubliekprofilering.dotx</Template>
  <TotalTime>203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/>
    </vt:vector>
  </TitlesOfParts>
  <Company>design destiny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Bed &amp; breakfast</dc:subject>
  <dc:creator>Diego de Beer</dc:creator>
  <cp:keywords>Diego de Beer</cp:keywords>
  <dc:description>19-11-2018</dc:description>
  <cp:lastModifiedBy>Diego de Beer</cp:lastModifiedBy>
  <cp:revision>13</cp:revision>
  <dcterms:created xsi:type="dcterms:W3CDTF">2018-11-13T09:00:00Z</dcterms:created>
  <dcterms:modified xsi:type="dcterms:W3CDTF">2018-11-19T11:01:00Z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